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D830C" w14:textId="77777777" w:rsidR="00577997" w:rsidRPr="00BA680F" w:rsidRDefault="00577997" w:rsidP="00577997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</w:t>
      </w:r>
      <w:r w:rsidR="00B53458">
        <w:rPr>
          <w:sz w:val="22"/>
        </w:rPr>
        <w:t>B</w:t>
      </w:r>
    </w:p>
    <w:p w14:paraId="70C94151" w14:textId="77777777" w:rsidR="00577997" w:rsidRDefault="00577997" w:rsidP="00577997">
      <w:pPr>
        <w:rPr>
          <w:sz w:val="20"/>
          <w:szCs w:val="20"/>
        </w:rPr>
      </w:pPr>
    </w:p>
    <w:p w14:paraId="73DBB815" w14:textId="77777777" w:rsidR="00577997" w:rsidRDefault="00577997" w:rsidP="00577997">
      <w:pPr>
        <w:rPr>
          <w:sz w:val="20"/>
          <w:szCs w:val="20"/>
        </w:rPr>
      </w:pPr>
    </w:p>
    <w:p w14:paraId="4F3200FA" w14:textId="77777777" w:rsidR="00577997" w:rsidRPr="00BA680F" w:rsidRDefault="00577997" w:rsidP="00577997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1AA4A24B" w14:textId="47E9DC4B" w:rsidR="00C91225" w:rsidRPr="00BA680F" w:rsidRDefault="00577997" w:rsidP="00577997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 w:rsidR="003D1A21">
        <w:rPr>
          <w:sz w:val="36"/>
          <w:szCs w:val="36"/>
        </w:rPr>
        <w:t>W</w:t>
      </w:r>
    </w:p>
    <w:p w14:paraId="1BD02B2B" w14:textId="5CEB6A10" w:rsidR="00577997" w:rsidRPr="008D6C18" w:rsidRDefault="003D1A21" w:rsidP="00693AE0">
      <w:pPr>
        <w:jc w:val="center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4.7 </w:t>
      </w:r>
      <w:r>
        <w:rPr>
          <w:rFonts w:hint="eastAsia"/>
          <w:b/>
          <w:bCs/>
          <w:sz w:val="28"/>
          <w:szCs w:val="28"/>
          <w:u w:val="single"/>
        </w:rPr>
        <w:t>流動層の流動特性と温度制御</w:t>
      </w:r>
    </w:p>
    <w:p w14:paraId="1C14E24C" w14:textId="77777777" w:rsidR="00577997" w:rsidRPr="00577997" w:rsidRDefault="00577997" w:rsidP="00577997">
      <w:pPr>
        <w:jc w:val="center"/>
        <w:rPr>
          <w:sz w:val="36"/>
          <w:szCs w:val="36"/>
        </w:rPr>
      </w:pPr>
    </w:p>
    <w:p w14:paraId="683A30A2" w14:textId="26A79AD0" w:rsidR="00577997" w:rsidRPr="00BA680F" w:rsidRDefault="009978A5" w:rsidP="0057799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実験日</w:t>
      </w:r>
      <w:r w:rsidR="00577997" w:rsidRPr="00BA680F">
        <w:rPr>
          <w:rFonts w:hint="eastAsia"/>
          <w:sz w:val="28"/>
          <w:szCs w:val="28"/>
        </w:rPr>
        <w:t xml:space="preserve">　2020年</w:t>
      </w:r>
      <w:r w:rsidR="00B53458">
        <w:rPr>
          <w:sz w:val="28"/>
          <w:szCs w:val="28"/>
        </w:rPr>
        <w:t>1</w:t>
      </w:r>
      <w:r w:rsidR="00577997" w:rsidRPr="00BA680F">
        <w:rPr>
          <w:rFonts w:hint="eastAsia"/>
          <w:sz w:val="28"/>
          <w:szCs w:val="28"/>
        </w:rPr>
        <w:t>月</w:t>
      </w:r>
      <w:r w:rsidR="002A35FF">
        <w:rPr>
          <w:rFonts w:hint="eastAsia"/>
          <w:sz w:val="28"/>
          <w:szCs w:val="28"/>
        </w:rPr>
        <w:t>5</w:t>
      </w:r>
      <w:r w:rsidR="00577997" w:rsidRPr="00BA680F">
        <w:rPr>
          <w:rFonts w:hint="eastAsia"/>
          <w:sz w:val="28"/>
          <w:szCs w:val="28"/>
        </w:rPr>
        <w:t>日</w:t>
      </w:r>
      <w:r w:rsidR="00B53458">
        <w:rPr>
          <w:rFonts w:hint="eastAsia"/>
          <w:sz w:val="28"/>
          <w:szCs w:val="28"/>
        </w:rPr>
        <w:t>・</w:t>
      </w:r>
      <w:r w:rsidR="002A35FF">
        <w:rPr>
          <w:rFonts w:hint="eastAsia"/>
          <w:sz w:val="28"/>
          <w:szCs w:val="28"/>
        </w:rPr>
        <w:t>6</w:t>
      </w:r>
      <w:r w:rsidR="00577997" w:rsidRPr="00BA680F">
        <w:rPr>
          <w:rFonts w:hint="eastAsia"/>
          <w:sz w:val="28"/>
          <w:szCs w:val="28"/>
        </w:rPr>
        <w:t>日・</w:t>
      </w:r>
      <w:r w:rsidR="002A35FF">
        <w:rPr>
          <w:rFonts w:hint="eastAsia"/>
          <w:sz w:val="28"/>
          <w:szCs w:val="28"/>
        </w:rPr>
        <w:t>12</w:t>
      </w:r>
      <w:r w:rsidR="00577997" w:rsidRPr="00BA680F">
        <w:rPr>
          <w:rFonts w:hint="eastAsia"/>
          <w:sz w:val="28"/>
          <w:szCs w:val="28"/>
        </w:rPr>
        <w:t>日</w:t>
      </w:r>
    </w:p>
    <w:p w14:paraId="1B68AB71" w14:textId="6C6433A7" w:rsidR="00577997" w:rsidRPr="00BA680F" w:rsidRDefault="00577997" w:rsidP="00577997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 w:rsidR="00B53458">
        <w:rPr>
          <w:rFonts w:hint="eastAsia"/>
          <w:sz w:val="28"/>
          <w:szCs w:val="28"/>
        </w:rPr>
        <w:t>1</w:t>
      </w:r>
      <w:r w:rsidRPr="00BA680F">
        <w:rPr>
          <w:rFonts w:hint="eastAsia"/>
          <w:sz w:val="28"/>
          <w:szCs w:val="28"/>
        </w:rPr>
        <w:t>月</w:t>
      </w:r>
      <w:r w:rsidR="002A35FF"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日</w:t>
      </w:r>
    </w:p>
    <w:p w14:paraId="1985D9CE" w14:textId="77777777" w:rsidR="00577997" w:rsidRPr="00D03307" w:rsidRDefault="00577997" w:rsidP="00577997">
      <w:pPr>
        <w:jc w:val="center"/>
        <w:rPr>
          <w:sz w:val="24"/>
          <w:szCs w:val="24"/>
        </w:rPr>
      </w:pPr>
    </w:p>
    <w:p w14:paraId="3F017FD0" w14:textId="77777777" w:rsidR="00577997" w:rsidRDefault="00577997" w:rsidP="00577997">
      <w:pPr>
        <w:jc w:val="center"/>
        <w:rPr>
          <w:sz w:val="24"/>
          <w:szCs w:val="24"/>
        </w:rPr>
      </w:pPr>
    </w:p>
    <w:p w14:paraId="37912F72" w14:textId="77777777" w:rsidR="00577997" w:rsidRDefault="00577997" w:rsidP="00577997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57D5FCEF" w14:textId="77777777" w:rsidR="00577997" w:rsidRPr="003C4CEB" w:rsidRDefault="00577997" w:rsidP="00577997"/>
    <w:p w14:paraId="47553278" w14:textId="77777777" w:rsidR="00CC2060" w:rsidRPr="00577997" w:rsidRDefault="00CC2060"/>
    <w:sectPr w:rsidR="00CC2060" w:rsidRPr="005779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58"/>
    <w:rsid w:val="00053842"/>
    <w:rsid w:val="000557D2"/>
    <w:rsid w:val="0019052B"/>
    <w:rsid w:val="001E1413"/>
    <w:rsid w:val="00257C83"/>
    <w:rsid w:val="002A35FF"/>
    <w:rsid w:val="00346F37"/>
    <w:rsid w:val="003B500C"/>
    <w:rsid w:val="003C021A"/>
    <w:rsid w:val="003C40D2"/>
    <w:rsid w:val="003D1A21"/>
    <w:rsid w:val="0040008E"/>
    <w:rsid w:val="00424E76"/>
    <w:rsid w:val="004B1C66"/>
    <w:rsid w:val="00577997"/>
    <w:rsid w:val="00693AE0"/>
    <w:rsid w:val="00807A4B"/>
    <w:rsid w:val="00892880"/>
    <w:rsid w:val="008D6C18"/>
    <w:rsid w:val="00911518"/>
    <w:rsid w:val="009978A5"/>
    <w:rsid w:val="00B53458"/>
    <w:rsid w:val="00C91225"/>
    <w:rsid w:val="00CC2060"/>
    <w:rsid w:val="00D6178D"/>
    <w:rsid w:val="00F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E4BBC"/>
  <w15:chartTrackingRefBased/>
  <w15:docId w15:val="{17A51BB2-CD6F-AD4E-B89B-913FF63C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3458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3458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o/Library/Group%20Containers/UBF8T346G9.Office/User%20Content.localized/Templates.localized/2020&#24180;&#24230;&#21270;&#23398;&#12539;&#12495;&#12441;&#12452;&#12458;&#24037;&#23398;&#23455;&#39443;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2020年度化学・バイオ工学実験A.dotx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　依緒</dc:creator>
  <cp:keywords/>
  <dc:description/>
  <cp:lastModifiedBy>斉藤　依緒</cp:lastModifiedBy>
  <cp:revision>2</cp:revision>
  <cp:lastPrinted>2021-01-17T18:41:00Z</cp:lastPrinted>
  <dcterms:created xsi:type="dcterms:W3CDTF">2021-01-17T18:42:00Z</dcterms:created>
  <dcterms:modified xsi:type="dcterms:W3CDTF">2021-01-17T18:42:00Z</dcterms:modified>
</cp:coreProperties>
</file>