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D830C" w14:textId="77777777" w:rsidR="00577997" w:rsidRPr="00BA680F" w:rsidRDefault="00577997" w:rsidP="00577997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</w:t>
      </w:r>
      <w:r w:rsidR="00B53458">
        <w:rPr>
          <w:sz w:val="22"/>
        </w:rPr>
        <w:t>B</w:t>
      </w:r>
    </w:p>
    <w:p w14:paraId="70C94151" w14:textId="77777777" w:rsidR="00577997" w:rsidRDefault="00577997" w:rsidP="00577997">
      <w:pPr>
        <w:rPr>
          <w:sz w:val="20"/>
          <w:szCs w:val="20"/>
        </w:rPr>
      </w:pPr>
    </w:p>
    <w:p w14:paraId="73DBB815" w14:textId="77777777" w:rsidR="00577997" w:rsidRDefault="00577997" w:rsidP="00577997">
      <w:pPr>
        <w:rPr>
          <w:sz w:val="20"/>
          <w:szCs w:val="20"/>
        </w:rPr>
      </w:pPr>
    </w:p>
    <w:p w14:paraId="4F3200FA" w14:textId="77777777" w:rsidR="00577997" w:rsidRPr="00BA680F" w:rsidRDefault="00577997" w:rsidP="00577997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14:paraId="1AA4A24B" w14:textId="2B0FDB55" w:rsidR="00C91225" w:rsidRPr="00BA680F" w:rsidRDefault="00577997" w:rsidP="00577997">
      <w:pPr>
        <w:rPr>
          <w:rFonts w:hint="eastAsia"/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 w:rsidR="00C91225">
        <w:rPr>
          <w:sz w:val="36"/>
          <w:szCs w:val="36"/>
        </w:rPr>
        <w:t>U</w:t>
      </w:r>
    </w:p>
    <w:p w14:paraId="0EF65965" w14:textId="55033542" w:rsidR="00B53458" w:rsidRDefault="003C40D2" w:rsidP="00B5345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="00346F37">
        <w:rPr>
          <w:b/>
          <w:bCs/>
          <w:sz w:val="28"/>
          <w:szCs w:val="28"/>
          <w:u w:val="single"/>
        </w:rPr>
        <w:t>.1</w:t>
      </w:r>
      <w:r w:rsidR="00F41946">
        <w:rPr>
          <w:b/>
          <w:bCs/>
          <w:sz w:val="28"/>
          <w:szCs w:val="28"/>
          <w:u w:val="single"/>
        </w:rPr>
        <w:t xml:space="preserve">4 </w:t>
      </w:r>
      <w:r w:rsidR="00F41946">
        <w:rPr>
          <w:rFonts w:hint="eastAsia"/>
          <w:b/>
          <w:bCs/>
          <w:sz w:val="28"/>
          <w:szCs w:val="28"/>
          <w:u w:val="single"/>
        </w:rPr>
        <w:t>スチレンの塊状重合</w:t>
      </w:r>
    </w:p>
    <w:p w14:paraId="771F1A63" w14:textId="136B2795" w:rsidR="00F41946" w:rsidRPr="00257C83" w:rsidRDefault="00D6178D" w:rsidP="00B53458">
      <w:pPr>
        <w:jc w:val="center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2.15 </w:t>
      </w:r>
      <w:r>
        <w:rPr>
          <w:rFonts w:hint="eastAsia"/>
          <w:b/>
          <w:bCs/>
          <w:sz w:val="28"/>
          <w:szCs w:val="28"/>
          <w:u w:val="single"/>
        </w:rPr>
        <w:t>スチレンとメタクリル酸メチルの共重合反応</w:t>
      </w:r>
    </w:p>
    <w:p w14:paraId="1BD02B2B" w14:textId="77777777" w:rsidR="00577997" w:rsidRPr="00B53458" w:rsidRDefault="00577997" w:rsidP="00577997">
      <w:pPr>
        <w:jc w:val="center"/>
        <w:rPr>
          <w:b/>
          <w:bCs/>
          <w:sz w:val="28"/>
          <w:szCs w:val="28"/>
          <w:u w:val="single"/>
        </w:rPr>
      </w:pPr>
    </w:p>
    <w:p w14:paraId="1C14E24C" w14:textId="77777777" w:rsidR="00577997" w:rsidRPr="00577997" w:rsidRDefault="00577997" w:rsidP="00577997">
      <w:pPr>
        <w:jc w:val="center"/>
        <w:rPr>
          <w:sz w:val="36"/>
          <w:szCs w:val="36"/>
        </w:rPr>
      </w:pPr>
    </w:p>
    <w:p w14:paraId="683A30A2" w14:textId="78C48F86" w:rsidR="00577997" w:rsidRPr="00BA680F" w:rsidRDefault="009978A5" w:rsidP="0057799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実験日</w:t>
      </w:r>
      <w:r w:rsidR="00577997" w:rsidRPr="00BA680F">
        <w:rPr>
          <w:rFonts w:hint="eastAsia"/>
          <w:sz w:val="28"/>
          <w:szCs w:val="28"/>
        </w:rPr>
        <w:t xml:space="preserve">　2020年</w:t>
      </w:r>
      <w:r w:rsidR="00B53458">
        <w:rPr>
          <w:sz w:val="28"/>
          <w:szCs w:val="28"/>
        </w:rPr>
        <w:t>1</w:t>
      </w:r>
      <w:r w:rsidR="003C40D2">
        <w:rPr>
          <w:sz w:val="28"/>
          <w:szCs w:val="28"/>
        </w:rPr>
        <w:t>2</w:t>
      </w:r>
      <w:r w:rsidR="00577997" w:rsidRPr="00BA680F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15</w:t>
      </w:r>
      <w:r w:rsidR="00577997" w:rsidRPr="00BA680F">
        <w:rPr>
          <w:rFonts w:hint="eastAsia"/>
          <w:sz w:val="28"/>
          <w:szCs w:val="28"/>
        </w:rPr>
        <w:t>日</w:t>
      </w:r>
      <w:r w:rsidR="00B53458">
        <w:rPr>
          <w:rFonts w:hint="eastAsia"/>
          <w:sz w:val="28"/>
          <w:szCs w:val="28"/>
        </w:rPr>
        <w:t>・</w:t>
      </w:r>
      <w:r>
        <w:rPr>
          <w:sz w:val="28"/>
          <w:szCs w:val="28"/>
        </w:rPr>
        <w:t>16</w:t>
      </w:r>
      <w:r w:rsidR="00577997" w:rsidRPr="00BA680F">
        <w:rPr>
          <w:rFonts w:hint="eastAsia"/>
          <w:sz w:val="28"/>
          <w:szCs w:val="28"/>
        </w:rPr>
        <w:t>日・</w:t>
      </w:r>
      <w:r>
        <w:rPr>
          <w:sz w:val="28"/>
          <w:szCs w:val="28"/>
        </w:rPr>
        <w:t>17</w:t>
      </w:r>
      <w:r w:rsidR="00577997" w:rsidRPr="00BA680F">
        <w:rPr>
          <w:rFonts w:hint="eastAsia"/>
          <w:sz w:val="28"/>
          <w:szCs w:val="28"/>
        </w:rPr>
        <w:t>日</w:t>
      </w:r>
    </w:p>
    <w:p w14:paraId="1B68AB71" w14:textId="0BB1BEDD"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 w:rsidR="00B53458">
        <w:rPr>
          <w:rFonts w:hint="eastAsia"/>
          <w:sz w:val="28"/>
          <w:szCs w:val="28"/>
        </w:rPr>
        <w:t>1</w:t>
      </w:r>
      <w:r w:rsidR="00911518">
        <w:rPr>
          <w:sz w:val="28"/>
          <w:szCs w:val="28"/>
        </w:rPr>
        <w:t>2</w:t>
      </w:r>
      <w:r w:rsidRPr="00BA680F">
        <w:rPr>
          <w:rFonts w:hint="eastAsia"/>
          <w:sz w:val="28"/>
          <w:szCs w:val="28"/>
        </w:rPr>
        <w:t>月</w:t>
      </w:r>
      <w:r w:rsidR="00D6178D"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日</w:t>
      </w:r>
    </w:p>
    <w:p w14:paraId="1985D9CE" w14:textId="77777777" w:rsidR="00577997" w:rsidRPr="00D03307" w:rsidRDefault="00577997" w:rsidP="00577997">
      <w:pPr>
        <w:jc w:val="center"/>
        <w:rPr>
          <w:sz w:val="24"/>
          <w:szCs w:val="24"/>
        </w:rPr>
      </w:pPr>
    </w:p>
    <w:p w14:paraId="3F017FD0" w14:textId="77777777" w:rsidR="00577997" w:rsidRDefault="00577997" w:rsidP="00577997">
      <w:pPr>
        <w:jc w:val="center"/>
        <w:rPr>
          <w:sz w:val="24"/>
          <w:szCs w:val="24"/>
        </w:rPr>
      </w:pPr>
    </w:p>
    <w:p w14:paraId="37912F72" w14:textId="77777777" w:rsidR="00577997" w:rsidRDefault="00577997" w:rsidP="00577997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14:paraId="57D5FCEF" w14:textId="77777777" w:rsidR="00577997" w:rsidRPr="003C4CEB" w:rsidRDefault="00577997" w:rsidP="00577997"/>
    <w:p w14:paraId="47553278" w14:textId="77777777" w:rsidR="00CC2060" w:rsidRPr="00577997" w:rsidRDefault="00CC2060"/>
    <w:sectPr w:rsidR="00CC2060" w:rsidRPr="005779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58"/>
    <w:rsid w:val="00053842"/>
    <w:rsid w:val="000557D2"/>
    <w:rsid w:val="0019052B"/>
    <w:rsid w:val="001E1413"/>
    <w:rsid w:val="00257C83"/>
    <w:rsid w:val="00346F37"/>
    <w:rsid w:val="003B500C"/>
    <w:rsid w:val="003C021A"/>
    <w:rsid w:val="003C40D2"/>
    <w:rsid w:val="00424E76"/>
    <w:rsid w:val="004B1C66"/>
    <w:rsid w:val="00577997"/>
    <w:rsid w:val="00807A4B"/>
    <w:rsid w:val="00892880"/>
    <w:rsid w:val="00911518"/>
    <w:rsid w:val="009978A5"/>
    <w:rsid w:val="00B53458"/>
    <w:rsid w:val="00C91225"/>
    <w:rsid w:val="00CC2060"/>
    <w:rsid w:val="00D6178D"/>
    <w:rsid w:val="00F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5E4BBC"/>
  <w15:chartTrackingRefBased/>
  <w15:docId w15:val="{17A51BB2-CD6F-AD4E-B89B-913FF63C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458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3458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o/Library/Group%20Containers/UBF8T346G9.Office/User%20Content.localized/Templates.localized/2020&#24180;&#24230;&#21270;&#23398;&#12539;&#12495;&#12441;&#12452;&#12458;&#24037;&#23398;&#23455;&#39443;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2020年度化学・バイオ工学実験A.dotx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　依緒</dc:creator>
  <cp:keywords/>
  <dc:description/>
  <cp:lastModifiedBy>斉藤　依緒</cp:lastModifiedBy>
  <cp:revision>2</cp:revision>
  <cp:lastPrinted>2020-11-18T02:02:00Z</cp:lastPrinted>
  <dcterms:created xsi:type="dcterms:W3CDTF">2020-12-24T00:22:00Z</dcterms:created>
  <dcterms:modified xsi:type="dcterms:W3CDTF">2020-12-24T00:22:00Z</dcterms:modified>
</cp:coreProperties>
</file>